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6008083" w:displacedByCustomXml="next"/>
    <w:bookmarkEnd w:id="0" w:displacedByCustomXml="next"/>
    <w:sdt>
      <w:sdtPr>
        <w:id w:val="1352145653"/>
        <w:docPartObj>
          <w:docPartGallery w:val="Cover Pages"/>
          <w:docPartUnique/>
        </w:docPartObj>
      </w:sdtPr>
      <w:sdtEndPr>
        <w:rPr>
          <w:rFonts w:eastAsiaTheme="minorEastAsia"/>
          <w:color w:val="595959" w:themeColor="text1" w:themeTint="A6"/>
          <w:sz w:val="28"/>
          <w:szCs w:val="28"/>
          <w:lang w:val="en-US"/>
        </w:rPr>
      </w:sdtEndPr>
      <w:sdtContent>
        <w:p w14:paraId="531BDF22" w14:textId="77777777" w:rsidR="007A68DD" w:rsidRDefault="007A68DD"/>
        <w:p w14:paraId="6F4BF902" w14:textId="77777777" w:rsidR="007A68DD" w:rsidRDefault="003A0579">
          <w:pPr>
            <w:rPr>
              <w:rFonts w:eastAsiaTheme="minorEastAsia"/>
              <w:color w:val="595959" w:themeColor="text1" w:themeTint="A6"/>
              <w:sz w:val="28"/>
              <w:szCs w:val="28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4FB5245" wp14:editId="489013B5">
                    <wp:simplePos x="0" y="0"/>
                    <wp:positionH relativeFrom="page">
                      <wp:posOffset>472440</wp:posOffset>
                    </wp:positionH>
                    <wp:positionV relativeFrom="page">
                      <wp:posOffset>8077200</wp:posOffset>
                    </wp:positionV>
                    <wp:extent cx="5753100" cy="484632"/>
                    <wp:effectExtent l="0" t="0" r="0" b="0"/>
                    <wp:wrapSquare wrapText="bothSides"/>
                    <wp:docPr id="2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val="nl-NL"/>
                                  </w:rPr>
                                  <w:alias w:val="Subtitle"/>
                                  <w:tag w:val=""/>
                                  <w:id w:val="208765451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0B6C6C9" w14:textId="32379A86" w:rsidR="003A0579" w:rsidRPr="00F54C8A" w:rsidRDefault="003A0579" w:rsidP="003A0579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nl-NL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nl-NL"/>
                                      </w:rPr>
                                      <w:t xml:space="preserve">Project </w:t>
                                    </w:r>
                                    <w:r w:rsidR="00F72952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nl-NL"/>
                                      </w:rPr>
                                      <w:t>Healthone</w:t>
                                    </w:r>
                                  </w:p>
                                </w:sdtContent>
                              </w:sdt>
                              <w:p w14:paraId="7EF4AD16" w14:textId="3884EA8C" w:rsidR="003A0579" w:rsidRPr="006C0102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6C0102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Teamnaam: </w:t>
                                </w:r>
                                <w:r w:rsidR="00F72952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BKO | Berke Kaan Öztürk</w:t>
                                </w:r>
                              </w:p>
                              <w:p w14:paraId="0BA11B4F" w14:textId="57BB4E43" w:rsidR="003A0579" w:rsidRPr="005A1013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5A1013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Team: </w:t>
                                </w:r>
                                <w:sdt>
                                  <w:sdtPr>
                                    <w:rPr>
                                      <w:rStyle w:val="Subtielebenadrukking"/>
                                      <w:i w:val="0"/>
                                      <w:iCs w:val="0"/>
                                      <w:color w:val="auto"/>
                                      <w:lang w:val="nl-NL"/>
                                    </w:rPr>
                                    <w:alias w:val="Author"/>
                                    <w:tag w:val=""/>
                                    <w:id w:val="36109134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Subtielebenadrukking"/>
                                    </w:rPr>
                                  </w:sdtEndPr>
                                  <w:sdtContent>
                                    <w:r w:rsidR="00F72952">
                                      <w:rPr>
                                        <w:rStyle w:val="Subtielebenadrukking"/>
                                        <w:i w:val="0"/>
                                        <w:iCs w:val="0"/>
                                        <w:color w:val="auto"/>
                                        <w:lang w:val="nl-NL"/>
                                      </w:rPr>
                                      <w:t>Berke Kaan Öztürk</w:t>
                                    </w:r>
                                  </w:sdtContent>
                                </w:sdt>
                              </w:p>
                              <w:p w14:paraId="3EA15D85" w14:textId="3738AD7C" w:rsidR="003A0579" w:rsidRPr="00222411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22411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Co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hort: </w:t>
                                </w:r>
                                <w:r w:rsidR="005A1013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202</w:t>
                                </w:r>
                                <w:r w:rsidR="00F72952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1</w:t>
                                </w:r>
                              </w:p>
                              <w:p w14:paraId="06E0C7DE" w14:textId="4F236776" w:rsidR="003A0579" w:rsidRPr="00222411" w:rsidRDefault="003A0579" w:rsidP="000D2BFC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22411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Klant: </w:t>
                                </w:r>
                                <w:r w:rsidR="00F72952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Jeffrey klein</w:t>
                                </w:r>
                              </w:p>
                              <w:p w14:paraId="78604D3D" w14:textId="0D8799B8" w:rsidR="003A0579" w:rsidRPr="002132BE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132BE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Datum: </w:t>
                                </w:r>
                                <w:r w:rsidR="00F72952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24/10/2021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4FB524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37.2pt;margin-top:636pt;width:453pt;height:38.15pt;z-index:251664384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rnXbAIAADg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val="nl-NL"/>
                            </w:rPr>
                            <w:alias w:val="Subtitle"/>
                            <w:tag w:val=""/>
                            <w:id w:val="208765451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0B6C6C9" w14:textId="32379A86" w:rsidR="003A0579" w:rsidRPr="00F54C8A" w:rsidRDefault="003A0579" w:rsidP="003A0579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nl-NL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nl-NL"/>
                                </w:rPr>
                                <w:t xml:space="preserve">Project </w:t>
                              </w:r>
                              <w:r w:rsidR="00F72952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nl-NL"/>
                                </w:rPr>
                                <w:t>Healthone</w:t>
                              </w:r>
                            </w:p>
                          </w:sdtContent>
                        </w:sdt>
                        <w:p w14:paraId="7EF4AD16" w14:textId="3884EA8C" w:rsidR="003A0579" w:rsidRPr="006C0102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6C0102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Teamnaam: </w:t>
                          </w:r>
                          <w:r w:rsidR="00F72952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BKO | Berke Kaan Öztürk</w:t>
                          </w:r>
                        </w:p>
                        <w:p w14:paraId="0BA11B4F" w14:textId="57BB4E43" w:rsidR="003A0579" w:rsidRPr="005A1013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5A1013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Team: </w:t>
                          </w:r>
                          <w:sdt>
                            <w:sdtPr>
                              <w:rPr>
                                <w:rStyle w:val="Subtielebenadrukking"/>
                                <w:i w:val="0"/>
                                <w:iCs w:val="0"/>
                                <w:color w:val="auto"/>
                                <w:lang w:val="nl-NL"/>
                              </w:rPr>
                              <w:alias w:val="Author"/>
                              <w:tag w:val=""/>
                              <w:id w:val="36109134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>
                              <w:rPr>
                                <w:rStyle w:val="Subtielebenadrukking"/>
                              </w:rPr>
                            </w:sdtEndPr>
                            <w:sdtContent>
                              <w:r w:rsidR="00F72952">
                                <w:rPr>
                                  <w:rStyle w:val="Subtielebenadrukking"/>
                                  <w:i w:val="0"/>
                                  <w:iCs w:val="0"/>
                                  <w:color w:val="auto"/>
                                  <w:lang w:val="nl-NL"/>
                                </w:rPr>
                                <w:t>Berke Kaan Öztürk</w:t>
                              </w:r>
                            </w:sdtContent>
                          </w:sdt>
                        </w:p>
                        <w:p w14:paraId="3EA15D85" w14:textId="3738AD7C" w:rsidR="003A0579" w:rsidRPr="00222411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22411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Co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hort: </w:t>
                          </w:r>
                          <w:r w:rsidR="005A1013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202</w:t>
                          </w:r>
                          <w:r w:rsidR="00F72952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1</w:t>
                          </w:r>
                        </w:p>
                        <w:p w14:paraId="06E0C7DE" w14:textId="4F236776" w:rsidR="003A0579" w:rsidRPr="00222411" w:rsidRDefault="003A0579" w:rsidP="000D2BFC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22411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Klant: </w:t>
                          </w:r>
                          <w:r w:rsidR="00F72952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Jeffrey klein</w:t>
                          </w:r>
                        </w:p>
                        <w:p w14:paraId="78604D3D" w14:textId="0D8799B8" w:rsidR="003A0579" w:rsidRPr="002132BE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132BE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Datum: </w:t>
                          </w:r>
                          <w:r w:rsidR="00F72952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24/10/2021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A50DD25" wp14:editId="6B40BED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6F9B850" w14:textId="77777777" w:rsidR="007A68DD" w:rsidRDefault="00F205B8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 w:rsidRPr="00F205B8"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Functioneel Ontwerp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A50DD25" id="Group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F5XsFvlBQAAvR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6F9B850" w14:textId="77777777" w:rsidR="007A68DD" w:rsidRDefault="00F205B8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F205B8"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Functioneel Ontwerp</w:t>
                            </w:r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DE61540" wp14:editId="6EC9F55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04F888" w14:textId="77777777" w:rsidR="007A68DD" w:rsidRPr="000D7E80" w:rsidRDefault="00BF4417">
                                <w:pPr>
                                  <w:pStyle w:val="Geenafstand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54C8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ROC Mondriaan</w:t>
                                    </w:r>
                                  </w:sdtContent>
                                </w:sdt>
                                <w:r w:rsidR="007A68DD" w:rsidRPr="000D7E80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nl-NL"/>
                                  </w:rPr>
                                  <w:t> </w:t>
                                </w:r>
                                <w:r w:rsidR="007A68DD" w:rsidRPr="000D7E8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nl-NL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  <w:lang w:val="nl-NL"/>
                                    </w:rPr>
                                    <w:alias w:val="Address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54C8A" w:rsidRPr="000D7E80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nl-NL"/>
                                      </w:rPr>
                                      <w:t>Den Haag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E61540" id="Text Box 128" o:spid="_x0000_s1030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5tChA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" filled="f" stroked="f" strokeweight=".5pt">
                    <v:textbox style="mso-fit-shape-to-text:t" inset="1in,0,86.4pt,0">
                      <w:txbxContent>
                        <w:p w14:paraId="0304F888" w14:textId="77777777" w:rsidR="007A68DD" w:rsidRPr="000D7E80" w:rsidRDefault="000D7E80">
                          <w:pPr>
                            <w:pStyle w:val="Geenafstand"/>
                            <w:rPr>
                              <w:color w:val="7F7F7F" w:themeColor="text1" w:themeTint="80"/>
                              <w:sz w:val="18"/>
                              <w:szCs w:val="18"/>
                              <w:lang w:val="nl-NL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54C8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ROC Mondriaan</w:t>
                              </w:r>
                            </w:sdtContent>
                          </w:sdt>
                          <w:r w:rsidR="007A68DD" w:rsidRPr="000D7E80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nl-NL"/>
                            </w:rPr>
                            <w:t> </w:t>
                          </w:r>
                          <w:r w:rsidR="007A68DD" w:rsidRPr="000D7E80">
                            <w:rPr>
                              <w:color w:val="7F7F7F" w:themeColor="text1" w:themeTint="80"/>
                              <w:sz w:val="18"/>
                              <w:szCs w:val="18"/>
                              <w:lang w:val="nl-NL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  <w:lang w:val="nl-NL"/>
                              </w:rPr>
                              <w:alias w:val="Address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F54C8A" w:rsidRPr="000D7E80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lang w:val="nl-NL"/>
                                </w:rPr>
                                <w:t>Den Haag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D4FFB0" wp14:editId="0A61E61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1F8A276" w14:textId="352FE77A" w:rsidR="007A68DD" w:rsidRDefault="00F72952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4D4FFB0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1F8A276" w14:textId="352FE77A" w:rsidR="007A68DD" w:rsidRDefault="00F72952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7A68DD">
            <w:rPr>
              <w:rFonts w:eastAsiaTheme="minorEastAsia"/>
              <w:color w:val="595959" w:themeColor="text1" w:themeTint="A6"/>
              <w:sz w:val="28"/>
              <w:szCs w:val="28"/>
              <w:lang w:val="en-US"/>
            </w:rPr>
            <w:br w:type="page"/>
          </w:r>
        </w:p>
      </w:sdtContent>
    </w:sdt>
    <w:bookmarkStart w:id="1" w:name="_Toc4509206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237253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9CC3E0" w14:textId="77777777" w:rsidR="00F54C8A" w:rsidRDefault="00F54C8A" w:rsidP="001D4C53">
          <w:pPr>
            <w:pStyle w:val="Kop1"/>
            <w:numPr>
              <w:ilvl w:val="0"/>
              <w:numId w:val="0"/>
            </w:numPr>
            <w:ind w:left="432" w:hanging="432"/>
          </w:pPr>
          <w:r>
            <w:t>Inhoud</w:t>
          </w:r>
          <w:bookmarkEnd w:id="1"/>
        </w:p>
        <w:p w14:paraId="291355D9" w14:textId="77777777" w:rsidR="002F11DC" w:rsidRDefault="00F54C8A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2061" w:history="1">
            <w:r w:rsidR="002F11DC" w:rsidRPr="00D80398">
              <w:rPr>
                <w:rStyle w:val="Hyperlink"/>
                <w:noProof/>
              </w:rPr>
              <w:t>Inhoud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_Toc45092061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5A1013">
              <w:rPr>
                <w:noProof/>
                <w:webHidden/>
              </w:rPr>
              <w:t>1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65D127C4" w14:textId="77777777" w:rsidR="002F11DC" w:rsidRDefault="00BF4417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2" w:history="1">
            <w:r w:rsidR="002F11DC" w:rsidRPr="00D80398">
              <w:rPr>
                <w:rStyle w:val="Hyperlink"/>
                <w:noProof/>
              </w:rPr>
              <w:t>1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User Story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_Toc45092062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5A1013">
              <w:rPr>
                <w:noProof/>
                <w:webHidden/>
              </w:rPr>
              <w:t>2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23EF846A" w14:textId="77777777" w:rsidR="002F11DC" w:rsidRDefault="00BF4417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3" w:history="1">
            <w:r w:rsidR="002F11DC" w:rsidRPr="00D80398">
              <w:rPr>
                <w:rStyle w:val="Hyperlink"/>
                <w:noProof/>
              </w:rPr>
              <w:t>2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Wireframe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_Toc45092063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5A1013">
              <w:rPr>
                <w:noProof/>
                <w:webHidden/>
              </w:rPr>
              <w:t>2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36B793CD" w14:textId="77777777" w:rsidR="002F11DC" w:rsidRDefault="00BF4417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4" w:history="1">
            <w:r w:rsidR="002F11DC" w:rsidRPr="00D80398">
              <w:rPr>
                <w:rStyle w:val="Hyperlink"/>
                <w:noProof/>
              </w:rPr>
              <w:t>3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Sitemap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_Toc45092064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5A1013">
              <w:rPr>
                <w:noProof/>
                <w:webHidden/>
              </w:rPr>
              <w:t>2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3BADE947" w14:textId="77777777" w:rsidR="002F11DC" w:rsidRDefault="00BF4417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5" w:history="1">
            <w:r w:rsidR="002F11DC" w:rsidRPr="00D80398">
              <w:rPr>
                <w:rStyle w:val="Hyperlink"/>
                <w:noProof/>
              </w:rPr>
              <w:t>4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Mockup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_Toc45092065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5A1013">
              <w:rPr>
                <w:noProof/>
                <w:webHidden/>
              </w:rPr>
              <w:t>2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19DB1F6A" w14:textId="77777777" w:rsidR="00F54C8A" w:rsidRDefault="00F54C8A">
          <w:r>
            <w:rPr>
              <w:b/>
              <w:bCs/>
            </w:rPr>
            <w:fldChar w:fldCharType="end"/>
          </w:r>
        </w:p>
      </w:sdtContent>
    </w:sdt>
    <w:p w14:paraId="0650D817" w14:textId="77777777" w:rsidR="007A68DD" w:rsidRDefault="007A68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290D804" w14:textId="44BE28EC" w:rsidR="006C0102" w:rsidRDefault="006C0102" w:rsidP="002F11DC">
      <w:pPr>
        <w:pStyle w:val="Kop1"/>
      </w:pPr>
      <w:bookmarkStart w:id="2" w:name="_Toc45092062"/>
      <w:r>
        <w:lastRenderedPageBreak/>
        <w:t>Inleiding</w:t>
      </w:r>
    </w:p>
    <w:p w14:paraId="17FFF8B8" w14:textId="77777777" w:rsidR="000A6C16" w:rsidRDefault="00F205B8" w:rsidP="002F11DC">
      <w:pPr>
        <w:pStyle w:val="Kop1"/>
      </w:pPr>
      <w:r w:rsidRPr="00F205B8">
        <w:t>User Story</w:t>
      </w:r>
      <w:bookmarkEnd w:id="2"/>
    </w:p>
    <w:p w14:paraId="1442656C" w14:textId="016FDFFA" w:rsidR="0002660E" w:rsidRDefault="006843C1" w:rsidP="000A6C16">
      <w:r>
        <w:t xml:space="preserve">In dit hoofdstuk bespreken we user-stories die bedacht zijn </w:t>
      </w:r>
      <w:r w:rsidR="00153DA3">
        <w:t xml:space="preserve">voor dit project. User-stories geven </w:t>
      </w:r>
      <w:r w:rsidR="00546CBA">
        <w:t xml:space="preserve">de </w:t>
      </w:r>
      <w:r w:rsidR="00153DA3">
        <w:t xml:space="preserve">functies </w:t>
      </w:r>
      <w:r w:rsidR="0002660E">
        <w:t xml:space="preserve">gekoppeld aan rollen </w:t>
      </w:r>
      <w:r w:rsidR="00B47353">
        <w:t xml:space="preserve">aan </w:t>
      </w:r>
      <w:r w:rsidR="00546CBA">
        <w:t xml:space="preserve">die </w:t>
      </w:r>
      <w:r w:rsidR="00153DA3">
        <w:t>mogelijk moeten zijn binnen de applicatie</w:t>
      </w:r>
      <w:r w:rsidR="00546CBA">
        <w:t xml:space="preserve">. </w:t>
      </w:r>
      <w:r w:rsidR="0093344D">
        <w:t>De verdieping van de user-story met afbeeldingen is te vinden in het volgende hoof</w:t>
      </w:r>
      <w:r w:rsidR="0B1E1DCF">
        <w:t>d</w:t>
      </w:r>
      <w:r w:rsidR="0093344D">
        <w:t>stuk.</w:t>
      </w:r>
    </w:p>
    <w:p w14:paraId="0DF525F2" w14:textId="3C488C9A" w:rsidR="005E666B" w:rsidRDefault="0002660E" w:rsidP="005E666B">
      <w:pPr>
        <w:pStyle w:val="Lijstalinea"/>
        <w:numPr>
          <w:ilvl w:val="0"/>
          <w:numId w:val="5"/>
        </w:numPr>
      </w:pPr>
      <w:r>
        <w:t xml:space="preserve">Als </w:t>
      </w:r>
      <w:r w:rsidR="00F72952">
        <w:t>product owner wil ik dat de klanten informatie over de sportschool en sportapparaten kunnen vinden op de site</w:t>
      </w:r>
    </w:p>
    <w:p w14:paraId="0996B9C3" w14:textId="40690D0A" w:rsidR="00EC6DAC" w:rsidRDefault="005E666B" w:rsidP="00EC6DAC">
      <w:pPr>
        <w:pStyle w:val="Lijstalinea"/>
        <w:numPr>
          <w:ilvl w:val="1"/>
          <w:numId w:val="5"/>
        </w:numPr>
      </w:pPr>
      <w:r>
        <w:t xml:space="preserve">Als </w:t>
      </w:r>
      <w:r w:rsidR="00F72952">
        <w:t>bezoeker wil ik sport categorieën kunnen vinden en selecteren.</w:t>
      </w:r>
    </w:p>
    <w:p w14:paraId="56005CE6" w14:textId="7B982EAE" w:rsidR="004D414A" w:rsidRDefault="00EC6DAC" w:rsidP="00EC6DAC">
      <w:pPr>
        <w:pStyle w:val="Lijstalinea"/>
        <w:numPr>
          <w:ilvl w:val="1"/>
          <w:numId w:val="5"/>
        </w:numPr>
      </w:pPr>
      <w:r>
        <w:t xml:space="preserve">Als </w:t>
      </w:r>
      <w:r w:rsidR="00F72952">
        <w:t xml:space="preserve">bezoeker wil ik na het kiezen van een categorie </w:t>
      </w:r>
      <w:r w:rsidR="00AD4166">
        <w:t>de producten uit het categorie zien.</w:t>
      </w:r>
    </w:p>
    <w:p w14:paraId="11805876" w14:textId="68473ED3" w:rsidR="00116F81" w:rsidRDefault="004D414A" w:rsidP="00EC6DAC">
      <w:pPr>
        <w:pStyle w:val="Lijstalinea"/>
        <w:numPr>
          <w:ilvl w:val="1"/>
          <w:numId w:val="5"/>
        </w:numPr>
      </w:pPr>
      <w:r>
        <w:t xml:space="preserve">Als </w:t>
      </w:r>
      <w:r w:rsidR="00AD4166">
        <w:t xml:space="preserve">bezoeker wil ik op een van de producten </w:t>
      </w:r>
      <w:r w:rsidR="00287816">
        <w:t>kunnen klikken waarna ik een foto en beschrijving te zien krijg van het product.</w:t>
      </w:r>
    </w:p>
    <w:p w14:paraId="4F1F2168" w14:textId="0A862CCB" w:rsidR="00C4463B" w:rsidRDefault="00787444" w:rsidP="00787444">
      <w:pPr>
        <w:pStyle w:val="Lijstalinea"/>
        <w:numPr>
          <w:ilvl w:val="1"/>
          <w:numId w:val="5"/>
        </w:numPr>
      </w:pPr>
      <w:r>
        <w:t xml:space="preserve">Als </w:t>
      </w:r>
      <w:r w:rsidR="00287816">
        <w:t>bezoeker willen ik naar een contact pagina kunnen gaan zodat ik gemakkelijk de contactgegevens van de sportschool kan vinden.</w:t>
      </w:r>
    </w:p>
    <w:p w14:paraId="7851668C" w14:textId="3C2A34E2" w:rsidR="00C4463B" w:rsidRDefault="00C4463B" w:rsidP="00C4463B">
      <w:pPr>
        <w:pStyle w:val="Lijstalinea"/>
        <w:numPr>
          <w:ilvl w:val="1"/>
          <w:numId w:val="5"/>
        </w:numPr>
      </w:pPr>
      <w:r>
        <w:t xml:space="preserve">Als </w:t>
      </w:r>
      <w:r w:rsidR="00287816">
        <w:t>bezoeker wil ik een foto/iframe zien waardoor ik de locatie van de sportschool gemakkelijker kan vinden</w:t>
      </w:r>
      <w:r>
        <w:t>.</w:t>
      </w:r>
    </w:p>
    <w:p w14:paraId="667E8EC5" w14:textId="5F4E04E8" w:rsidR="00F54C8A" w:rsidRPr="00222411" w:rsidRDefault="00F54C8A" w:rsidP="00787444">
      <w:pPr>
        <w:pStyle w:val="Lijstalinea"/>
        <w:numPr>
          <w:ilvl w:val="1"/>
          <w:numId w:val="5"/>
        </w:numPr>
      </w:pPr>
      <w:r w:rsidRPr="00222411">
        <w:br w:type="page"/>
      </w:r>
    </w:p>
    <w:p w14:paraId="2038000C" w14:textId="0EBF380E" w:rsidR="00A257DF" w:rsidRDefault="00F205B8" w:rsidP="002F11DC">
      <w:pPr>
        <w:pStyle w:val="Kop1"/>
      </w:pPr>
      <w:bookmarkStart w:id="3" w:name="_Toc45092063"/>
      <w:r>
        <w:lastRenderedPageBreak/>
        <w:t>Wireframe</w:t>
      </w:r>
      <w:bookmarkEnd w:id="3"/>
    </w:p>
    <w:p w14:paraId="4CF6888B" w14:textId="7D0E4295" w:rsidR="00A85652" w:rsidRDefault="00062187">
      <w:r>
        <w:t xml:space="preserve">In dit </w:t>
      </w:r>
      <w:r w:rsidR="00305F1E">
        <w:t>hoofdstuk</w:t>
      </w:r>
      <w:r>
        <w:t xml:space="preserve"> behandelen wij de wireframes. De wireframes </w:t>
      </w:r>
      <w:r w:rsidR="00A60D6B">
        <w:t>geven een schet</w:t>
      </w:r>
      <w:r w:rsidR="001548B9">
        <w:t xml:space="preserve">s weer van hoe de applicatie eruit komt te zien. Hierin worden </w:t>
      </w:r>
      <w:r w:rsidR="00F63162">
        <w:t>de kern element</w:t>
      </w:r>
      <w:r w:rsidR="00AB6617">
        <w:t>en</w:t>
      </w:r>
      <w:r w:rsidR="00F63162">
        <w:t xml:space="preserve"> geplaatst </w:t>
      </w:r>
      <w:r w:rsidR="00AB6617">
        <w:t>zodat de features van de applicatie weergegeven worden.</w:t>
      </w:r>
      <w:r w:rsidR="008A72D6">
        <w:t xml:space="preserve"> Ook koppelen we de User-stories in dit hoofdstuk aan de wireframes en </w:t>
      </w:r>
      <w:r w:rsidR="00A85652">
        <w:t>dit zal ook de user-stories verduidelijken.</w:t>
      </w:r>
    </w:p>
    <w:p w14:paraId="0FC15A34" w14:textId="5323AE0F" w:rsidR="00C2320C" w:rsidRDefault="00A85652" w:rsidP="006E3FF1">
      <w:pPr>
        <w:pStyle w:val="Kop2"/>
      </w:pPr>
      <w:r w:rsidRPr="006E3FF1">
        <w:t>Start van de applicatie</w:t>
      </w:r>
    </w:p>
    <w:p w14:paraId="1AD947F3" w14:textId="7145DF4F" w:rsidR="006D198D" w:rsidRPr="006D198D" w:rsidRDefault="006D198D" w:rsidP="006D198D">
      <w:r>
        <w:t>De start van de applicatie</w:t>
      </w:r>
      <w:r w:rsidR="00FF762C">
        <w:t xml:space="preserve">. Zodra er naar de pagina met de </w:t>
      </w:r>
      <w:r w:rsidR="00256938">
        <w:t>categorieën</w:t>
      </w:r>
      <w:r w:rsidR="00FF762C">
        <w:t xml:space="preserve"> wordt genavigeerd krijgt de gebruiker het volgende de zien.</w:t>
      </w:r>
      <w:r w:rsidR="00F65DA5">
        <w:t xml:space="preserve"> Hier kan de gebruiker een categorie kiezen</w:t>
      </w:r>
    </w:p>
    <w:p w14:paraId="062F5AFD" w14:textId="52508BC7" w:rsidR="0030707D" w:rsidRDefault="00D36D33" w:rsidP="0030707D">
      <w:r>
        <w:rPr>
          <w:noProof/>
        </w:rPr>
        <w:drawing>
          <wp:inline distT="0" distB="0" distL="0" distR="0" wp14:anchorId="770F377E" wp14:editId="7AD06808">
            <wp:extent cx="5731510" cy="3014980"/>
            <wp:effectExtent l="0" t="0" r="254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F719" w14:textId="08D7F08A" w:rsidR="006D198D" w:rsidRDefault="00FF762C" w:rsidP="00FF762C">
      <w:pPr>
        <w:pStyle w:val="Kop3"/>
      </w:pPr>
      <w:r>
        <w:t>Koppeling met de user-story</w:t>
      </w:r>
    </w:p>
    <w:p w14:paraId="5F33A131" w14:textId="09730A83" w:rsidR="0093344D" w:rsidRPr="0093344D" w:rsidRDefault="00B76220" w:rsidP="0093344D">
      <w:r>
        <w:t>De user-story die gekoppeld is aan het startscherm</w:t>
      </w:r>
      <w:r w:rsidR="00F15F84">
        <w:t xml:space="preserve"> is:</w:t>
      </w:r>
    </w:p>
    <w:p w14:paraId="109F9189" w14:textId="77777777" w:rsidR="00D36D33" w:rsidRDefault="00D36D33" w:rsidP="00D36D33">
      <w:pPr>
        <w:pStyle w:val="Lijstalinea"/>
        <w:numPr>
          <w:ilvl w:val="1"/>
          <w:numId w:val="5"/>
        </w:numPr>
      </w:pPr>
      <w:r>
        <w:t>Als bezoeker wil ik sport categorieën kunnen vinden en selecteren.</w:t>
      </w:r>
    </w:p>
    <w:p w14:paraId="10552D8B" w14:textId="77777777" w:rsidR="00F15F84" w:rsidRPr="00FF762C" w:rsidRDefault="00F15F84" w:rsidP="00F15F84"/>
    <w:p w14:paraId="02961E2A" w14:textId="77777777" w:rsidR="00F15F84" w:rsidRDefault="00F15F8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5ACF2FD" w14:textId="2CD85734" w:rsidR="006C6B29" w:rsidRDefault="006C6B29" w:rsidP="006E3FF1">
      <w:pPr>
        <w:pStyle w:val="Kop2"/>
      </w:pPr>
      <w:r w:rsidRPr="006E3FF1">
        <w:lastRenderedPageBreak/>
        <w:t>Antwoord ingevuld</w:t>
      </w:r>
    </w:p>
    <w:p w14:paraId="4E743D7C" w14:textId="3F8F307E" w:rsidR="00F15F84" w:rsidRPr="00F15F84" w:rsidRDefault="00F15F84" w:rsidP="00F15F84">
      <w:r>
        <w:t xml:space="preserve">Het </w:t>
      </w:r>
      <w:r w:rsidR="007F356F">
        <w:t xml:space="preserve">scherm. Zodra de gebruiker op een </w:t>
      </w:r>
      <w:r w:rsidR="00F65DA5">
        <w:t>categorie</w:t>
      </w:r>
      <w:r w:rsidR="007F356F">
        <w:t xml:space="preserve"> drukt is het volgende scherm zichtbaar. Hierin </w:t>
      </w:r>
      <w:r w:rsidR="00F65DA5">
        <w:t>kan de gebruiker een product kiezen</w:t>
      </w:r>
      <w:r w:rsidR="007F356F">
        <w:t>.</w:t>
      </w:r>
    </w:p>
    <w:p w14:paraId="2ED441BC" w14:textId="1CFE55E3" w:rsidR="0030707D" w:rsidRDefault="00F65DA5" w:rsidP="0030707D">
      <w:r>
        <w:rPr>
          <w:noProof/>
        </w:rPr>
        <w:drawing>
          <wp:inline distT="0" distB="0" distL="0" distR="0" wp14:anchorId="6431A3CE" wp14:editId="78E49E2D">
            <wp:extent cx="5731510" cy="2990850"/>
            <wp:effectExtent l="0" t="0" r="254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E9EE" w14:textId="2A92F8DF" w:rsidR="007F356F" w:rsidRDefault="007F356F" w:rsidP="007F356F">
      <w:pPr>
        <w:pStyle w:val="Kop3"/>
      </w:pPr>
      <w:r>
        <w:t>Koppeling</w:t>
      </w:r>
      <w:r w:rsidR="001448C9">
        <w:t xml:space="preserve"> met de</w:t>
      </w:r>
      <w:r>
        <w:t xml:space="preserve"> user-stor</w:t>
      </w:r>
      <w:r w:rsidR="001448C9">
        <w:t>y</w:t>
      </w:r>
    </w:p>
    <w:p w14:paraId="3A571D3B" w14:textId="29993558" w:rsidR="007F356F" w:rsidRDefault="005A3E46" w:rsidP="007F356F">
      <w:r>
        <w:t>De volgende user-stor</w:t>
      </w:r>
      <w:r w:rsidR="001448C9">
        <w:t>y</w:t>
      </w:r>
      <w:r>
        <w:t xml:space="preserve"> </w:t>
      </w:r>
      <w:r w:rsidR="001448C9">
        <w:t>is</w:t>
      </w:r>
      <w:r>
        <w:t xml:space="preserve"> gekoppeld aan dit scherm: </w:t>
      </w:r>
    </w:p>
    <w:p w14:paraId="7A89545B" w14:textId="77777777" w:rsidR="001448C9" w:rsidRDefault="001448C9" w:rsidP="001448C9">
      <w:pPr>
        <w:pStyle w:val="Lijstalinea"/>
        <w:numPr>
          <w:ilvl w:val="1"/>
          <w:numId w:val="5"/>
        </w:numPr>
      </w:pPr>
      <w:r>
        <w:t>Als bezoeker wil ik na het kiezen van een categorie de producten uit het categorie zien.</w:t>
      </w:r>
    </w:p>
    <w:p w14:paraId="7C4DA1FE" w14:textId="080D1FCB" w:rsidR="00BE4B02" w:rsidRDefault="00BE4B02" w:rsidP="001448C9">
      <w:pPr>
        <w:pStyle w:val="Lijstalinea"/>
        <w:numPr>
          <w:ilvl w:val="0"/>
          <w:numId w:val="5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F6DACE6" w14:textId="22D97017" w:rsidR="00BE4B02" w:rsidRDefault="00721BE5" w:rsidP="00BE4B02">
      <w:pPr>
        <w:pStyle w:val="Kop2"/>
      </w:pPr>
      <w:r>
        <w:lastRenderedPageBreak/>
        <w:t>Product beschrijving</w:t>
      </w:r>
    </w:p>
    <w:p w14:paraId="16F3BFFC" w14:textId="618788D0" w:rsidR="00BE4B02" w:rsidRPr="00BE4B02" w:rsidRDefault="00721BE5" w:rsidP="00BE4B02">
      <w:r>
        <w:t>Product beschrijving</w:t>
      </w:r>
      <w:r w:rsidR="00661185">
        <w:t xml:space="preserve">. Zodra de </w:t>
      </w:r>
      <w:r w:rsidR="00D926C6">
        <w:t xml:space="preserve">gebruiker op </w:t>
      </w:r>
      <w:r>
        <w:t>een product klikt ziet hij/zij het volgende een foto van het product en de beschrijving van het product.</w:t>
      </w:r>
      <w:r w:rsidR="00053025">
        <w:t xml:space="preserve"> </w:t>
      </w:r>
    </w:p>
    <w:p w14:paraId="34D721B0" w14:textId="38577DEA" w:rsidR="00BE4B02" w:rsidRDefault="00721BE5" w:rsidP="00BE4B02">
      <w:r>
        <w:rPr>
          <w:noProof/>
        </w:rPr>
        <w:drawing>
          <wp:inline distT="0" distB="0" distL="0" distR="0" wp14:anchorId="0F8649E2" wp14:editId="5E06B3E5">
            <wp:extent cx="5731510" cy="3006090"/>
            <wp:effectExtent l="0" t="0" r="2540" b="381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9CC9" w14:textId="03F0C509" w:rsidR="00BE4B02" w:rsidRDefault="00BE4B02" w:rsidP="00BE4B02">
      <w:pPr>
        <w:pStyle w:val="Kop3"/>
      </w:pPr>
      <w:r>
        <w:t xml:space="preserve">Koppeling </w:t>
      </w:r>
      <w:r w:rsidR="00721BE5">
        <w:t xml:space="preserve">met de </w:t>
      </w:r>
      <w:r>
        <w:t>user-stor</w:t>
      </w:r>
      <w:r w:rsidR="00721BE5">
        <w:t>y</w:t>
      </w:r>
    </w:p>
    <w:p w14:paraId="7AB2045E" w14:textId="2D602F62" w:rsidR="00BE4B02" w:rsidRDefault="00BE4B02" w:rsidP="00BE4B02">
      <w:r>
        <w:t>De volgende user-</w:t>
      </w:r>
      <w:r w:rsidR="00721BE5">
        <w:t>story is</w:t>
      </w:r>
      <w:r>
        <w:t xml:space="preserve"> gekoppeld aan dit scherm: </w:t>
      </w:r>
    </w:p>
    <w:p w14:paraId="1FEE8EB2" w14:textId="77777777" w:rsidR="00721BE5" w:rsidRDefault="00721BE5" w:rsidP="00721BE5">
      <w:pPr>
        <w:pStyle w:val="Lijstalinea"/>
        <w:numPr>
          <w:ilvl w:val="1"/>
          <w:numId w:val="5"/>
        </w:numPr>
      </w:pPr>
      <w:r>
        <w:t>Als bezoeker wil ik op een van de producten kunnen klikken waarna ik een foto en beschrijving te zien krijg van het product.</w:t>
      </w:r>
    </w:p>
    <w:p w14:paraId="03AD137E" w14:textId="77777777" w:rsidR="0030707D" w:rsidRPr="0030707D" w:rsidRDefault="0030707D" w:rsidP="0030707D"/>
    <w:p w14:paraId="75C5F413" w14:textId="77777777" w:rsidR="00B90EC1" w:rsidRDefault="00B90EC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14343AC" w14:textId="502F69FF" w:rsidR="002E4869" w:rsidRDefault="008833B0" w:rsidP="002E4869">
      <w:pPr>
        <w:pStyle w:val="Kop2"/>
      </w:pPr>
      <w:r>
        <w:lastRenderedPageBreak/>
        <w:t>Contactpagina</w:t>
      </w:r>
    </w:p>
    <w:p w14:paraId="4A541356" w14:textId="2B2BF93B" w:rsidR="002E4869" w:rsidRDefault="002E4869" w:rsidP="002E4869">
      <w:r>
        <w:t xml:space="preserve">Het </w:t>
      </w:r>
      <w:r w:rsidR="008833B0">
        <w:t>contactpagina</w:t>
      </w:r>
      <w:r>
        <w:t xml:space="preserve"> scherm. </w:t>
      </w:r>
      <w:r w:rsidR="008833B0">
        <w:t>Zodra de gebruiker op contact kilkt ziet hij/zij het volgende:</w:t>
      </w:r>
    </w:p>
    <w:p w14:paraId="0BBA0CCA" w14:textId="3E8DDD35" w:rsidR="00B90EC1" w:rsidRDefault="008833B0" w:rsidP="002E4869">
      <w:r>
        <w:rPr>
          <w:noProof/>
        </w:rPr>
        <w:drawing>
          <wp:inline distT="0" distB="0" distL="0" distR="0" wp14:anchorId="03DE2287" wp14:editId="5D847BCA">
            <wp:extent cx="5731510" cy="2904490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883" w14:textId="44F546C3" w:rsidR="008833B0" w:rsidRDefault="008833B0" w:rsidP="002E4869"/>
    <w:p w14:paraId="10A87345" w14:textId="1216808B" w:rsidR="008833B0" w:rsidRPr="002E4869" w:rsidRDefault="008833B0" w:rsidP="002E4869">
      <w:r>
        <w:rPr>
          <w:noProof/>
        </w:rPr>
        <w:drawing>
          <wp:inline distT="0" distB="0" distL="0" distR="0" wp14:anchorId="044E001C" wp14:editId="12C64F59">
            <wp:extent cx="5731510" cy="2910840"/>
            <wp:effectExtent l="0" t="0" r="2540" b="381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6F14" w14:textId="248E4CF3" w:rsidR="006D198D" w:rsidRDefault="00B90EC1" w:rsidP="00B90EC1">
      <w:pPr>
        <w:pStyle w:val="Kop3"/>
      </w:pPr>
      <w:r>
        <w:t xml:space="preserve">Koppeling </w:t>
      </w:r>
      <w:r w:rsidR="008833B0">
        <w:t xml:space="preserve">met de </w:t>
      </w:r>
      <w:r w:rsidR="004F6206">
        <w:t>user-stor</w:t>
      </w:r>
      <w:r w:rsidR="008833B0">
        <w:t>y</w:t>
      </w:r>
    </w:p>
    <w:p w14:paraId="7345E777" w14:textId="4BC8422B" w:rsidR="004F6206" w:rsidRDefault="004F6206" w:rsidP="004F6206">
      <w:r>
        <w:t>De volgende user-stor</w:t>
      </w:r>
      <w:r w:rsidR="008833B0">
        <w:t>y</w:t>
      </w:r>
      <w:r>
        <w:t xml:space="preserve"> </w:t>
      </w:r>
      <w:r w:rsidR="008833B0">
        <w:t>is</w:t>
      </w:r>
      <w:r>
        <w:t xml:space="preserve"> gekoppeld aan </w:t>
      </w:r>
      <w:r w:rsidR="00787444">
        <w:t>dit scherm:</w:t>
      </w:r>
    </w:p>
    <w:p w14:paraId="7ADE56AB" w14:textId="77777777" w:rsidR="008833B0" w:rsidRDefault="008833B0" w:rsidP="008833B0">
      <w:pPr>
        <w:pStyle w:val="Lijstalinea"/>
        <w:numPr>
          <w:ilvl w:val="1"/>
          <w:numId w:val="5"/>
        </w:numPr>
      </w:pPr>
      <w:r>
        <w:t>Als bezoeker willen ik naar een contact pagina kunnen gaan zodat ik gemakkelijk de contactgegevens van de sportschool kan vinden.</w:t>
      </w:r>
    </w:p>
    <w:p w14:paraId="1CF40B1B" w14:textId="77777777" w:rsidR="00787444" w:rsidRPr="004F6206" w:rsidRDefault="00787444" w:rsidP="004F6206"/>
    <w:p w14:paraId="7E76CA20" w14:textId="537B4462" w:rsidR="00B57409" w:rsidRDefault="00B574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DF59177" w14:textId="579CCB44" w:rsidR="0030707D" w:rsidRDefault="009817D7" w:rsidP="006E3FF1">
      <w:pPr>
        <w:pStyle w:val="Kop2"/>
      </w:pPr>
      <w:r>
        <w:lastRenderedPageBreak/>
        <w:t xml:space="preserve">Locatie </w:t>
      </w:r>
    </w:p>
    <w:p w14:paraId="1DCB9BB6" w14:textId="43941C56" w:rsidR="00D87472" w:rsidRPr="00D87472" w:rsidRDefault="009817D7" w:rsidP="00D87472">
      <w:r>
        <w:t>De iframe waarmee de gebruiker de locatie van de sportschool snel en gemakkelijk kan vinden</w:t>
      </w:r>
      <w:r w:rsidR="00EB2C67">
        <w:t>.</w:t>
      </w:r>
    </w:p>
    <w:p w14:paraId="09067707" w14:textId="50EECD15" w:rsidR="006D198D" w:rsidRPr="006D198D" w:rsidRDefault="009817D7" w:rsidP="006D198D">
      <w:r>
        <w:rPr>
          <w:noProof/>
        </w:rPr>
        <w:drawing>
          <wp:inline distT="0" distB="0" distL="0" distR="0" wp14:anchorId="743E8102" wp14:editId="4D63DD92">
            <wp:extent cx="5731510" cy="3009265"/>
            <wp:effectExtent l="0" t="0" r="2540" b="63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ACE1" w14:textId="5D9E4D9E" w:rsidR="00EB2C67" w:rsidRDefault="00EB2C67" w:rsidP="00EB2C67">
      <w:pPr>
        <w:pStyle w:val="Kop3"/>
      </w:pPr>
      <w:r>
        <w:t xml:space="preserve">Koppeling </w:t>
      </w:r>
      <w:r w:rsidR="009817D7">
        <w:t xml:space="preserve">met de </w:t>
      </w:r>
      <w:r>
        <w:t>user-stor</w:t>
      </w:r>
      <w:r w:rsidR="009817D7">
        <w:t>y</w:t>
      </w:r>
    </w:p>
    <w:p w14:paraId="11483CA4" w14:textId="7595D8CC" w:rsidR="00EB2C67" w:rsidRDefault="00EB2C67" w:rsidP="00EB2C67">
      <w:r>
        <w:t>De volgende user-stor</w:t>
      </w:r>
      <w:r w:rsidR="009817D7">
        <w:t>y is</w:t>
      </w:r>
      <w:r>
        <w:t xml:space="preserve"> gekoppeld aan dit scherm:</w:t>
      </w:r>
    </w:p>
    <w:p w14:paraId="1C493B92" w14:textId="77777777" w:rsidR="009817D7" w:rsidRDefault="009817D7" w:rsidP="009817D7">
      <w:pPr>
        <w:pStyle w:val="Lijstalinea"/>
        <w:numPr>
          <w:ilvl w:val="1"/>
          <w:numId w:val="5"/>
        </w:numPr>
      </w:pPr>
      <w:r>
        <w:t>Als bezoeker wil ik een foto/iframe zien waardoor ik de locatie van de sportschool gemakkelijker kan vinden.</w:t>
      </w:r>
    </w:p>
    <w:p w14:paraId="1F669617" w14:textId="10E3EC07" w:rsidR="00A257DF" w:rsidRPr="006E3FF1" w:rsidRDefault="00A257DF" w:rsidP="00EB2C67">
      <w:r w:rsidRPr="006E3FF1">
        <w:br w:type="page"/>
      </w:r>
    </w:p>
    <w:p w14:paraId="3D98C001" w14:textId="77777777" w:rsidR="00A257DF" w:rsidRDefault="00F205B8" w:rsidP="00222411">
      <w:pPr>
        <w:pStyle w:val="Kop1"/>
      </w:pPr>
      <w:bookmarkStart w:id="4" w:name="_Toc45092064"/>
      <w:r>
        <w:lastRenderedPageBreak/>
        <w:t>Sitemap</w:t>
      </w:r>
      <w:bookmarkEnd w:id="4"/>
    </w:p>
    <w:p w14:paraId="280AC36D" w14:textId="075B78B5" w:rsidR="00DD7FA9" w:rsidRDefault="00DD7F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C382102" wp14:editId="7C8176B2">
            <wp:extent cx="5731510" cy="3718560"/>
            <wp:effectExtent l="0" t="0" r="254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A9">
        <w:rPr>
          <w:noProof/>
        </w:rPr>
        <w:t xml:space="preserve"> </w:t>
      </w:r>
    </w:p>
    <w:p w14:paraId="0EC9DA64" w14:textId="77777777" w:rsidR="00DD7FA9" w:rsidRDefault="00DD7F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FF7F700" w14:textId="1C78B68F" w:rsidR="00A257DF" w:rsidRDefault="00F205B8" w:rsidP="00222411">
      <w:pPr>
        <w:pStyle w:val="Kop1"/>
      </w:pPr>
      <w:bookmarkStart w:id="5" w:name="_Toc45092065"/>
      <w:r>
        <w:lastRenderedPageBreak/>
        <w:t>Mockup</w:t>
      </w:r>
      <w:bookmarkEnd w:id="5"/>
    </w:p>
    <w:p w14:paraId="5E0057B3" w14:textId="4E31605E" w:rsidR="00DD7FA9" w:rsidRDefault="00DD7FA9" w:rsidP="00DD7FA9"/>
    <w:p w14:paraId="574AD708" w14:textId="585C4F82" w:rsidR="00DD7FA9" w:rsidRDefault="00DD7FA9" w:rsidP="00DD7FA9">
      <w:r>
        <w:t>Home:</w:t>
      </w:r>
    </w:p>
    <w:p w14:paraId="2C7FA0C0" w14:textId="14BB1869" w:rsidR="00DD7FA9" w:rsidRDefault="00DD7FA9" w:rsidP="00056AB7">
      <w:r w:rsidRPr="00DD7FA9">
        <w:rPr>
          <w:noProof/>
        </w:rPr>
        <w:drawing>
          <wp:inline distT="0" distB="0" distL="0" distR="0" wp14:anchorId="3D8ED46B" wp14:editId="199665E0">
            <wp:extent cx="5731510" cy="4184015"/>
            <wp:effectExtent l="0" t="0" r="2540" b="698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2838" w14:textId="7AB33B53" w:rsidR="00DD7FA9" w:rsidRDefault="00DD7FA9" w:rsidP="00056AB7"/>
    <w:p w14:paraId="48F7E859" w14:textId="69996849" w:rsidR="00DD7FA9" w:rsidRDefault="00DD7FA9" w:rsidP="00056AB7"/>
    <w:p w14:paraId="3D429D13" w14:textId="3F90B29A" w:rsidR="00DD7FA9" w:rsidRDefault="00DD7FA9">
      <w:r>
        <w:br w:type="page"/>
      </w:r>
    </w:p>
    <w:p w14:paraId="2D208979" w14:textId="77777777" w:rsidR="00DD7FA9" w:rsidRDefault="00DD7FA9" w:rsidP="00056AB7"/>
    <w:p w14:paraId="2ECC6591" w14:textId="0127A990" w:rsidR="00DD7FA9" w:rsidRDefault="00DD7FA9" w:rsidP="00056AB7">
      <w:r>
        <w:t>Categorieën/products:</w:t>
      </w:r>
    </w:p>
    <w:p w14:paraId="39E91D93" w14:textId="77777777" w:rsidR="00DD7FA9" w:rsidRDefault="00DD7FA9" w:rsidP="00056AB7"/>
    <w:p w14:paraId="41F45205" w14:textId="43522AF5" w:rsidR="00DD7FA9" w:rsidRDefault="00DD7FA9" w:rsidP="00056AB7">
      <w:r w:rsidRPr="00DD7FA9">
        <w:rPr>
          <w:noProof/>
        </w:rPr>
        <w:drawing>
          <wp:inline distT="0" distB="0" distL="0" distR="0" wp14:anchorId="0216CF49" wp14:editId="1B5ADD3D">
            <wp:extent cx="5731510" cy="4133215"/>
            <wp:effectExtent l="0" t="0" r="2540" b="63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CD60" w14:textId="77777777" w:rsidR="00DD7FA9" w:rsidRDefault="00DD7FA9">
      <w:r>
        <w:br w:type="page"/>
      </w:r>
    </w:p>
    <w:p w14:paraId="58A16951" w14:textId="555C5D47" w:rsidR="00056AB7" w:rsidRDefault="00DD7FA9" w:rsidP="00056AB7">
      <w:r>
        <w:lastRenderedPageBreak/>
        <w:t>Products:</w:t>
      </w:r>
    </w:p>
    <w:p w14:paraId="53736102" w14:textId="22E5295A" w:rsidR="00DD7FA9" w:rsidRDefault="00DD7FA9" w:rsidP="00056AB7">
      <w:r w:rsidRPr="00DD7FA9">
        <w:rPr>
          <w:noProof/>
        </w:rPr>
        <w:drawing>
          <wp:inline distT="0" distB="0" distL="0" distR="0" wp14:anchorId="2E8033F2" wp14:editId="0C01D971">
            <wp:extent cx="5731510" cy="4225925"/>
            <wp:effectExtent l="0" t="0" r="2540" b="317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16F8" w14:textId="77777777" w:rsidR="00DD7FA9" w:rsidRDefault="00DD7FA9">
      <w:r>
        <w:br w:type="page"/>
      </w:r>
    </w:p>
    <w:p w14:paraId="0AB37D93" w14:textId="1AEE937B" w:rsidR="00DD7FA9" w:rsidRDefault="00DD7FA9" w:rsidP="00056AB7"/>
    <w:p w14:paraId="4D9C9CCA" w14:textId="1F1ED3A4" w:rsidR="00DD7FA9" w:rsidRDefault="00DD7FA9" w:rsidP="00056AB7">
      <w:r>
        <w:t>Registreren:</w:t>
      </w:r>
    </w:p>
    <w:p w14:paraId="7CA9F23F" w14:textId="1EBF5985" w:rsidR="00DD7FA9" w:rsidRDefault="00DD7FA9" w:rsidP="00056AB7"/>
    <w:p w14:paraId="2DD9F5E5" w14:textId="4026D5B0" w:rsidR="00D01717" w:rsidRDefault="00D01717" w:rsidP="00056AB7">
      <w:r w:rsidRPr="00D01717">
        <w:rPr>
          <w:noProof/>
        </w:rPr>
        <w:drawing>
          <wp:inline distT="0" distB="0" distL="0" distR="0" wp14:anchorId="501444AE" wp14:editId="3F5AFAA4">
            <wp:extent cx="5731510" cy="4180840"/>
            <wp:effectExtent l="0" t="0" r="254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9CE0" w14:textId="77777777" w:rsidR="00D01717" w:rsidRDefault="00D01717">
      <w:r>
        <w:br w:type="page"/>
      </w:r>
    </w:p>
    <w:p w14:paraId="76734B90" w14:textId="4E9FD8B0" w:rsidR="00DD7FA9" w:rsidRDefault="00D01717" w:rsidP="00056AB7">
      <w:r>
        <w:lastRenderedPageBreak/>
        <w:t>Contact:</w:t>
      </w:r>
    </w:p>
    <w:p w14:paraId="6548B0BA" w14:textId="0C398615" w:rsidR="00D01717" w:rsidRPr="00056AB7" w:rsidRDefault="00D01717" w:rsidP="00056AB7">
      <w:r w:rsidRPr="00D01717">
        <w:rPr>
          <w:noProof/>
        </w:rPr>
        <w:drawing>
          <wp:inline distT="0" distB="0" distL="0" distR="0" wp14:anchorId="15D98C94" wp14:editId="5904E2AD">
            <wp:extent cx="5731510" cy="4272915"/>
            <wp:effectExtent l="0" t="0" r="254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717" w:rsidRPr="00056AB7" w:rsidSect="00A257DF">
      <w:headerReference w:type="default" r:id="rId24"/>
      <w:footerReference w:type="default" r:id="rId2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8510B" w14:textId="77777777" w:rsidR="00BF4417" w:rsidRDefault="00BF4417" w:rsidP="00A257DF">
      <w:pPr>
        <w:spacing w:after="0" w:line="240" w:lineRule="auto"/>
      </w:pPr>
      <w:r>
        <w:separator/>
      </w:r>
    </w:p>
  </w:endnote>
  <w:endnote w:type="continuationSeparator" w:id="0">
    <w:p w14:paraId="49360D32" w14:textId="77777777" w:rsidR="00BF4417" w:rsidRDefault="00BF4417" w:rsidP="00A257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D446A" w14:textId="045811C1" w:rsidR="00222411" w:rsidRDefault="003A0579" w:rsidP="00222411">
    <w:pPr>
      <w:pStyle w:val="Voettekst"/>
    </w:pPr>
    <w:r>
      <w:t>Klant: [</w:t>
    </w:r>
    <w:r w:rsidR="00F72952">
      <w:t>Jeffrey Klein</w:t>
    </w:r>
    <w:r>
      <w:t>]</w:t>
    </w:r>
    <w:r w:rsidR="00222411">
      <w:tab/>
    </w:r>
    <w:r w:rsidR="000D7E80">
      <w:rPr>
        <w:rStyle w:val="Subtielebenadrukking"/>
        <w:i w:val="0"/>
        <w:iCs w:val="0"/>
        <w:color w:val="auto"/>
      </w:rPr>
      <w:t>BKO | Berke Kaan Öztürk</w:t>
    </w:r>
    <w:r w:rsidR="00222411">
      <w:tab/>
    </w:r>
    <w:sdt>
      <w:sdtPr>
        <w:id w:val="-871072171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222411">
              <w:t xml:space="preserve">Page </w:t>
            </w:r>
            <w:r w:rsidR="00222411">
              <w:rPr>
                <w:b/>
                <w:bCs/>
                <w:sz w:val="24"/>
                <w:szCs w:val="24"/>
              </w:rPr>
              <w:fldChar w:fldCharType="begin"/>
            </w:r>
            <w:r w:rsidR="00222411">
              <w:rPr>
                <w:b/>
                <w:bCs/>
              </w:rPr>
              <w:instrText xml:space="preserve"> PAGE </w:instrText>
            </w:r>
            <w:r w:rsidR="00222411">
              <w:rPr>
                <w:b/>
                <w:bCs/>
                <w:sz w:val="24"/>
                <w:szCs w:val="24"/>
              </w:rPr>
              <w:fldChar w:fldCharType="separate"/>
            </w:r>
            <w:r w:rsidR="00222411">
              <w:rPr>
                <w:b/>
                <w:bCs/>
                <w:noProof/>
              </w:rPr>
              <w:t>2</w:t>
            </w:r>
            <w:r w:rsidR="00222411">
              <w:rPr>
                <w:b/>
                <w:bCs/>
                <w:sz w:val="24"/>
                <w:szCs w:val="24"/>
              </w:rPr>
              <w:fldChar w:fldCharType="end"/>
            </w:r>
            <w:r w:rsidR="00222411">
              <w:t xml:space="preserve"> of </w:t>
            </w:r>
            <w:r w:rsidR="00222411">
              <w:rPr>
                <w:b/>
                <w:bCs/>
                <w:sz w:val="24"/>
                <w:szCs w:val="24"/>
              </w:rPr>
              <w:fldChar w:fldCharType="begin"/>
            </w:r>
            <w:r w:rsidR="00222411">
              <w:rPr>
                <w:b/>
                <w:bCs/>
              </w:rPr>
              <w:instrText xml:space="preserve"> NUMPAGES  </w:instrText>
            </w:r>
            <w:r w:rsidR="00222411">
              <w:rPr>
                <w:b/>
                <w:bCs/>
                <w:sz w:val="24"/>
                <w:szCs w:val="24"/>
              </w:rPr>
              <w:fldChar w:fldCharType="separate"/>
            </w:r>
            <w:r w:rsidR="00222411">
              <w:rPr>
                <w:b/>
                <w:bCs/>
                <w:noProof/>
              </w:rPr>
              <w:t>2</w:t>
            </w:r>
            <w:r w:rsidR="00222411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50568D0B" w14:textId="77777777" w:rsidR="007A68DD" w:rsidRDefault="007A68DD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A3FF3" w14:textId="77777777" w:rsidR="00BF4417" w:rsidRDefault="00BF4417" w:rsidP="00A257DF">
      <w:pPr>
        <w:spacing w:after="0" w:line="240" w:lineRule="auto"/>
      </w:pPr>
      <w:r>
        <w:separator/>
      </w:r>
    </w:p>
  </w:footnote>
  <w:footnote w:type="continuationSeparator" w:id="0">
    <w:p w14:paraId="2F76D7F4" w14:textId="77777777" w:rsidR="00BF4417" w:rsidRDefault="00BF4417" w:rsidP="00A257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960D6" w14:textId="0479219D" w:rsidR="007A68DD" w:rsidRPr="003A0579" w:rsidRDefault="003A0579" w:rsidP="003A0579">
    <w:pPr>
      <w:pStyle w:val="Koptekst"/>
    </w:pPr>
    <w:r>
      <w:t>Functioneel Ontwerp</w:t>
    </w:r>
    <w:r>
      <w:tab/>
      <w:t>Team</w:t>
    </w:r>
    <w:r w:rsidR="00F72952">
      <w:t>:</w:t>
    </w:r>
    <w:r>
      <w:t xml:space="preserve"> </w:t>
    </w:r>
    <w:r w:rsidR="00F72952">
      <w:rPr>
        <w:rStyle w:val="Subtielebenadrukking"/>
        <w:i w:val="0"/>
        <w:iCs w:val="0"/>
        <w:color w:val="auto"/>
      </w:rPr>
      <w:t>BKO | Berke Kaan Öztürk</w:t>
    </w:r>
    <w:r>
      <w:tab/>
      <w:t>Project</w:t>
    </w:r>
    <w:r w:rsidR="00F72952">
      <w:t>:</w:t>
    </w:r>
    <w:r>
      <w:t xml:space="preserve"> </w:t>
    </w:r>
    <w:r w:rsidR="00F72952">
      <w:t>HealthOne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E6718"/>
    <w:multiLevelType w:val="multilevel"/>
    <w:tmpl w:val="78D896E6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B4C0EEC"/>
    <w:multiLevelType w:val="hybridMultilevel"/>
    <w:tmpl w:val="8544E1A6"/>
    <w:lvl w:ilvl="0" w:tplc="0F1878EE">
      <w:start w:val="1"/>
      <w:numFmt w:val="decimal"/>
      <w:pStyle w:val="Kopvaninhoudsopgave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1113891"/>
    <w:multiLevelType w:val="hybridMultilevel"/>
    <w:tmpl w:val="0A94250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1F4B2B"/>
    <w:multiLevelType w:val="hybridMultilevel"/>
    <w:tmpl w:val="F60004F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013"/>
    <w:rsid w:val="0002660E"/>
    <w:rsid w:val="000502ED"/>
    <w:rsid w:val="00053025"/>
    <w:rsid w:val="00056AB7"/>
    <w:rsid w:val="00062187"/>
    <w:rsid w:val="000A3194"/>
    <w:rsid w:val="000A6C16"/>
    <w:rsid w:val="000B4D5C"/>
    <w:rsid w:val="000C1A0B"/>
    <w:rsid w:val="000D2BFC"/>
    <w:rsid w:val="000D7E80"/>
    <w:rsid w:val="00116F81"/>
    <w:rsid w:val="00126F70"/>
    <w:rsid w:val="0014223B"/>
    <w:rsid w:val="001448C9"/>
    <w:rsid w:val="00153DA3"/>
    <w:rsid w:val="001548B9"/>
    <w:rsid w:val="001625B7"/>
    <w:rsid w:val="001C72B2"/>
    <w:rsid w:val="001D4C53"/>
    <w:rsid w:val="001F0FF4"/>
    <w:rsid w:val="001F1B54"/>
    <w:rsid w:val="00222411"/>
    <w:rsid w:val="00256938"/>
    <w:rsid w:val="00267FD4"/>
    <w:rsid w:val="00287816"/>
    <w:rsid w:val="002E4869"/>
    <w:rsid w:val="002F11DC"/>
    <w:rsid w:val="00305F1E"/>
    <w:rsid w:val="0030707D"/>
    <w:rsid w:val="00313209"/>
    <w:rsid w:val="003703C3"/>
    <w:rsid w:val="003A0579"/>
    <w:rsid w:val="003A3C15"/>
    <w:rsid w:val="003E5EF5"/>
    <w:rsid w:val="004D414A"/>
    <w:rsid w:val="004F6206"/>
    <w:rsid w:val="00503B63"/>
    <w:rsid w:val="00546CBA"/>
    <w:rsid w:val="0056778B"/>
    <w:rsid w:val="00590E40"/>
    <w:rsid w:val="00594BF5"/>
    <w:rsid w:val="005A1013"/>
    <w:rsid w:val="005A3E46"/>
    <w:rsid w:val="005B4DC6"/>
    <w:rsid w:val="005E666B"/>
    <w:rsid w:val="00611579"/>
    <w:rsid w:val="00654075"/>
    <w:rsid w:val="00661185"/>
    <w:rsid w:val="00681129"/>
    <w:rsid w:val="006843C1"/>
    <w:rsid w:val="006A0C08"/>
    <w:rsid w:val="006A3780"/>
    <w:rsid w:val="006B55A1"/>
    <w:rsid w:val="006C0102"/>
    <w:rsid w:val="006C6B29"/>
    <w:rsid w:val="006D198D"/>
    <w:rsid w:val="006E3FF1"/>
    <w:rsid w:val="006F503C"/>
    <w:rsid w:val="00721BE5"/>
    <w:rsid w:val="00785381"/>
    <w:rsid w:val="00787444"/>
    <w:rsid w:val="00793388"/>
    <w:rsid w:val="007A68DD"/>
    <w:rsid w:val="007B5018"/>
    <w:rsid w:val="007F356F"/>
    <w:rsid w:val="00802D6C"/>
    <w:rsid w:val="008833B0"/>
    <w:rsid w:val="008A72D6"/>
    <w:rsid w:val="008F2D17"/>
    <w:rsid w:val="009025A6"/>
    <w:rsid w:val="0093344D"/>
    <w:rsid w:val="009427AF"/>
    <w:rsid w:val="009568A8"/>
    <w:rsid w:val="009817D7"/>
    <w:rsid w:val="009A329B"/>
    <w:rsid w:val="00A200C6"/>
    <w:rsid w:val="00A257DF"/>
    <w:rsid w:val="00A60D6B"/>
    <w:rsid w:val="00A75CE6"/>
    <w:rsid w:val="00A85652"/>
    <w:rsid w:val="00AB6617"/>
    <w:rsid w:val="00AD4166"/>
    <w:rsid w:val="00AD41A2"/>
    <w:rsid w:val="00AD78C6"/>
    <w:rsid w:val="00AF08B5"/>
    <w:rsid w:val="00B47353"/>
    <w:rsid w:val="00B57409"/>
    <w:rsid w:val="00B61459"/>
    <w:rsid w:val="00B76220"/>
    <w:rsid w:val="00B90EC1"/>
    <w:rsid w:val="00BE4B02"/>
    <w:rsid w:val="00BF4417"/>
    <w:rsid w:val="00C2320C"/>
    <w:rsid w:val="00C35622"/>
    <w:rsid w:val="00C40C90"/>
    <w:rsid w:val="00C4463B"/>
    <w:rsid w:val="00C47594"/>
    <w:rsid w:val="00C83E6F"/>
    <w:rsid w:val="00C91E3D"/>
    <w:rsid w:val="00CE6D12"/>
    <w:rsid w:val="00D01717"/>
    <w:rsid w:val="00D312DE"/>
    <w:rsid w:val="00D36D33"/>
    <w:rsid w:val="00D87472"/>
    <w:rsid w:val="00D926C6"/>
    <w:rsid w:val="00DB59AC"/>
    <w:rsid w:val="00DC6DFC"/>
    <w:rsid w:val="00DC7E50"/>
    <w:rsid w:val="00DD7FA9"/>
    <w:rsid w:val="00EA25FF"/>
    <w:rsid w:val="00EB2C67"/>
    <w:rsid w:val="00EC6DAC"/>
    <w:rsid w:val="00F15F84"/>
    <w:rsid w:val="00F205B8"/>
    <w:rsid w:val="00F35C28"/>
    <w:rsid w:val="00F54C8A"/>
    <w:rsid w:val="00F63162"/>
    <w:rsid w:val="00F65DA5"/>
    <w:rsid w:val="00F70932"/>
    <w:rsid w:val="00F72952"/>
    <w:rsid w:val="00FF762C"/>
    <w:rsid w:val="0B1E1DCF"/>
    <w:rsid w:val="19367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C433D6"/>
  <w15:chartTrackingRefBased/>
  <w15:docId w15:val="{40E6D5E0-CDF4-42E2-8070-F20E12422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22411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22411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222411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22411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22411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22411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22411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22411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22411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A257DF"/>
    <w:pPr>
      <w:spacing w:after="0" w:line="240" w:lineRule="auto"/>
    </w:pPr>
    <w:rPr>
      <w:rFonts w:eastAsiaTheme="minorEastAsia"/>
      <w:lang w:val="en-US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A257DF"/>
    <w:rPr>
      <w:rFonts w:eastAsiaTheme="minorEastAsia"/>
      <w:lang w:val="en-US"/>
    </w:rPr>
  </w:style>
  <w:style w:type="paragraph" w:styleId="Koptekst">
    <w:name w:val="header"/>
    <w:basedOn w:val="Standaard"/>
    <w:link w:val="KoptekstChar"/>
    <w:uiPriority w:val="99"/>
    <w:unhideWhenUsed/>
    <w:rsid w:val="00A257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257DF"/>
  </w:style>
  <w:style w:type="paragraph" w:styleId="Voettekst">
    <w:name w:val="footer"/>
    <w:basedOn w:val="Standaard"/>
    <w:link w:val="VoettekstChar"/>
    <w:uiPriority w:val="99"/>
    <w:unhideWhenUsed/>
    <w:rsid w:val="00A257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257DF"/>
  </w:style>
  <w:style w:type="character" w:customStyle="1" w:styleId="Kop1Char">
    <w:name w:val="Kop 1 Char"/>
    <w:basedOn w:val="Standaardalinea-lettertype"/>
    <w:link w:val="Kop1"/>
    <w:uiPriority w:val="9"/>
    <w:rsid w:val="002224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2224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F54C8A"/>
    <w:pPr>
      <w:numPr>
        <w:numId w:val="2"/>
      </w:num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F54C8A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F54C8A"/>
    <w:pPr>
      <w:spacing w:after="100"/>
      <w:ind w:left="220"/>
    </w:pPr>
  </w:style>
  <w:style w:type="character" w:styleId="Hyperlink">
    <w:name w:val="Hyperlink"/>
    <w:basedOn w:val="Standaardalinea-lettertype"/>
    <w:uiPriority w:val="99"/>
    <w:unhideWhenUsed/>
    <w:rsid w:val="00F54C8A"/>
    <w:rPr>
      <w:color w:val="0563C1" w:themeColor="hyperlink"/>
      <w:u w:val="single"/>
    </w:rPr>
  </w:style>
  <w:style w:type="character" w:styleId="Subtielebenadrukking">
    <w:name w:val="Subtle Emphasis"/>
    <w:basedOn w:val="Standaardalinea-lettertype"/>
    <w:uiPriority w:val="19"/>
    <w:qFormat/>
    <w:rsid w:val="00F54C8A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F54C8A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0B4D5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B4D5C"/>
    <w:rPr>
      <w:rFonts w:ascii="Segoe UI" w:hAnsi="Segoe UI" w:cs="Segoe UI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rsid w:val="002224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224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224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224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224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224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224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yrie\Downloads\OneDrive_1_08-07-2020\Functioneel%20Ontwerp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2021</PublishDate>
  <Abstract>De productvision van de Klant </Abstract>
  <CompanyAddress>Den Haag</CompanyAddress>
  <CompanyPhone/>
  <CompanyFax/>
  <CompanyEmail>1K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FD4E1C67A4E64E8A5EE45D21D6EE10" ma:contentTypeVersion="12" ma:contentTypeDescription="Een nieuw document maken." ma:contentTypeScope="" ma:versionID="d8224b2b391ace9cb922a21e64463823">
  <xsd:schema xmlns:xsd="http://www.w3.org/2001/XMLSchema" xmlns:xs="http://www.w3.org/2001/XMLSchema" xmlns:p="http://schemas.microsoft.com/office/2006/metadata/properties" xmlns:ns2="a95f19fb-cad5-4f59-9d9d-bfe7d2b05f17" xmlns:ns3="73dbb10f-d65e-4026-aa5c-544c0db9c1ca" targetNamespace="http://schemas.microsoft.com/office/2006/metadata/properties" ma:root="true" ma:fieldsID="e65e2385fdfc0a4f1e0c0787a8c48149" ns2:_="" ns3:_="">
    <xsd:import namespace="a95f19fb-cad5-4f59-9d9d-bfe7d2b05f17"/>
    <xsd:import namespace="73dbb10f-d65e-4026-aa5c-544c0db9c1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5f19fb-cad5-4f59-9d9d-bfe7d2b05f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dbb10f-d65e-4026-aa5c-544c0db9c1c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74C406-BB59-4779-ABFB-2D3A0B3E2EB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16825A4-B743-4155-A502-62F05A93436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9656981-048F-4284-8989-603A95F5CDA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27474F1-FD97-4DEB-A921-F43E8D53D7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5f19fb-cad5-4f59-9d9d-bfe7d2b05f17"/>
    <ds:schemaRef ds:uri="73dbb10f-d65e-4026-aa5c-544c0db9c1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Functioneel Ontwerp Template.dotx</Template>
  <TotalTime>72</TotalTime>
  <Pages>14</Pages>
  <Words>533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Behoefteanalyse</vt:lpstr>
    </vt:vector>
  </TitlesOfParts>
  <Company>ROC Mondriaan</Company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Behoefteanalyse</dc:title>
  <dc:subject>Project Healthone</dc:subject>
  <dc:creator>Berke Kaan Öztürk</dc:creator>
  <cp:keywords/>
  <dc:description/>
  <cp:lastModifiedBy>Sanane Banane</cp:lastModifiedBy>
  <cp:revision>9</cp:revision>
  <cp:lastPrinted>2019-10-02T10:33:00Z</cp:lastPrinted>
  <dcterms:created xsi:type="dcterms:W3CDTF">2021-10-24T20:45:00Z</dcterms:created>
  <dcterms:modified xsi:type="dcterms:W3CDTF">2022-03-03T21:57:00Z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0x010100B3FD4E1C67A4E64E8A5EE45D21D6EE10</vt:lpwstr>
  </property>
</Properties>
</file>