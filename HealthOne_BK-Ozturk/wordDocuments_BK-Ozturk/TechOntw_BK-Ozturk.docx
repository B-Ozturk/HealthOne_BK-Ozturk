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335C62E7" w14:textId="77777777" w:rsidR="007A68DD" w:rsidRDefault="007A68DD"/>
        <w:p w14:paraId="7A4B065D" w14:textId="77777777" w:rsidR="007A68DD" w:rsidRDefault="00222411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365ADF" wp14:editId="4A48D6CD">
                    <wp:simplePos x="0" y="0"/>
                    <wp:positionH relativeFrom="page">
                      <wp:posOffset>473075</wp:posOffset>
                    </wp:positionH>
                    <wp:positionV relativeFrom="page">
                      <wp:posOffset>8073390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F73F394" w14:textId="05D3CFEC" w:rsidR="00FC1022" w:rsidRPr="00F54C8A" w:rsidRDefault="00FC10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54C8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E46E3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HEALThONE</w:t>
                                    </w:r>
                                  </w:p>
                                </w:sdtContent>
                              </w:sdt>
                              <w:p w14:paraId="5E5446A9" w14:textId="2C2289E6" w:rsidR="00FC1022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="00583C4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BKO | Berke Kaan Öztürk</w:t>
                                </w:r>
                              </w:p>
                              <w:p w14:paraId="278BDB2A" w14:textId="29DC4556" w:rsidR="00FC1022" w:rsidRPr="00222411" w:rsidRDefault="00FC1022" w:rsidP="00E46E37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ielebenadrukking"/>
                                    </w:rPr>
                                  </w:sdtEndPr>
                                  <w:sdtContent>
                                    <w:r w:rsidR="00583C4E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BK Ozturk</w:t>
                                    </w:r>
                                  </w:sdtContent>
                                </w:sdt>
                              </w:p>
                              <w:p w14:paraId="790FAB20" w14:textId="025CBB5A" w:rsidR="00FC1022" w:rsidRPr="00222411" w:rsidRDefault="00FC1022" w:rsidP="00E46E37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 w:rsidR="00583C4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J. Klein</w:t>
                                </w:r>
                              </w:p>
                              <w:p w14:paraId="6924DA6A" w14:textId="4059D10E" w:rsidR="00FC1022" w:rsidRPr="002132BE" w:rsidRDefault="00FC1022" w:rsidP="00222411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583C4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5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</w:t>
                                </w:r>
                                <w:r w:rsidR="00583C4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10</w:t>
                                </w:r>
                                <w:r w:rsidR="00622C7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-202</w:t>
                                </w:r>
                                <w:r w:rsidR="00583C4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365A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5pt;margin-top:635.7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F73F394" w14:textId="05D3CFEC" w:rsidR="00FC1022" w:rsidRPr="00F54C8A" w:rsidRDefault="00FC10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54C8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E46E3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HEALThONE</w:t>
                              </w:r>
                            </w:p>
                          </w:sdtContent>
                        </w:sdt>
                        <w:p w14:paraId="5E5446A9" w14:textId="2C2289E6" w:rsidR="00FC1022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="00583C4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BKO | Berke Kaan Öztürk</w:t>
                          </w:r>
                        </w:p>
                        <w:p w14:paraId="278BDB2A" w14:textId="29DC4556" w:rsidR="00FC1022" w:rsidRPr="00222411" w:rsidRDefault="00FC1022" w:rsidP="00E46E37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ielebenadrukking"/>
                              </w:rPr>
                            </w:sdtEndPr>
                            <w:sdtContent>
                              <w:r w:rsidR="00583C4E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BK Ozturk</w:t>
                              </w:r>
                            </w:sdtContent>
                          </w:sdt>
                        </w:p>
                        <w:p w14:paraId="790FAB20" w14:textId="025CBB5A" w:rsidR="00FC1022" w:rsidRPr="00222411" w:rsidRDefault="00FC1022" w:rsidP="00E46E37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 w:rsidR="00583C4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J. Klein</w:t>
                          </w:r>
                        </w:p>
                        <w:p w14:paraId="6924DA6A" w14:textId="4059D10E" w:rsidR="00FC1022" w:rsidRPr="002132BE" w:rsidRDefault="00FC1022" w:rsidP="00222411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583C4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5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</w:t>
                          </w:r>
                          <w:r w:rsidR="00583C4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10</w:t>
                          </w:r>
                          <w:r w:rsidR="00622C7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-202</w:t>
                          </w:r>
                          <w:r w:rsidR="00583C4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7654A2F" wp14:editId="33DBE1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71EDB46" w14:textId="77777777" w:rsidR="00FC1022" w:rsidRDefault="00FC102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C1022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Technisch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7654A2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71EDB46" w14:textId="77777777" w:rsidR="00FC1022" w:rsidRDefault="00FC102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C1022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Technisch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5EA329" wp14:editId="6AA6161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B13F7" w14:textId="77777777" w:rsidR="00FC1022" w:rsidRDefault="004D72C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FC102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C102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C102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5EA329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ADB13F7" w14:textId="77777777" w:rsidR="00FC1022" w:rsidRDefault="004D72C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FC102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C102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C102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358C" wp14:editId="4331FBA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49DD520" w14:textId="14F43F6B" w:rsidR="00FC1022" w:rsidRDefault="00FC10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64414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0AB358C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49DD520" w14:textId="14F43F6B" w:rsidR="00FC1022" w:rsidRDefault="00FC10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644140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974189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/>
      <w:sdtContent>
        <w:p w14:paraId="2B4024CF" w14:textId="77777777" w:rsidR="00F54C8A" w:rsidRDefault="00F54C8A" w:rsidP="00DC3041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69E9C5AA" w14:textId="304942BE" w:rsidR="00972CC9" w:rsidRDefault="00F54C8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972CC9">
            <w:fldChar w:fldCharType="begin"/>
          </w:r>
          <w:r w:rsidRPr="00972CC9">
            <w:instrText xml:space="preserve"> TOC \o "1-3" \h \z \u </w:instrText>
          </w:r>
          <w:r w:rsidRPr="00972CC9">
            <w:fldChar w:fldCharType="separate"/>
          </w:r>
          <w:hyperlink w:anchor="_Toc97418957" w:history="1">
            <w:r w:rsidR="00972CC9" w:rsidRPr="00EE3DB2">
              <w:rPr>
                <w:rStyle w:val="Hyperlink"/>
                <w:noProof/>
              </w:rPr>
              <w:t>Inhoud</w:t>
            </w:r>
            <w:r w:rsidR="00972CC9">
              <w:rPr>
                <w:noProof/>
                <w:webHidden/>
              </w:rPr>
              <w:tab/>
            </w:r>
            <w:r w:rsidR="00972CC9">
              <w:rPr>
                <w:noProof/>
                <w:webHidden/>
              </w:rPr>
              <w:fldChar w:fldCharType="begin"/>
            </w:r>
            <w:r w:rsidR="00972CC9">
              <w:rPr>
                <w:noProof/>
                <w:webHidden/>
              </w:rPr>
              <w:instrText xml:space="preserve"> PAGEREF _Toc97418957 \h </w:instrText>
            </w:r>
            <w:r w:rsidR="00972CC9">
              <w:rPr>
                <w:noProof/>
                <w:webHidden/>
              </w:rPr>
            </w:r>
            <w:r w:rsidR="00972CC9">
              <w:rPr>
                <w:noProof/>
                <w:webHidden/>
              </w:rPr>
              <w:fldChar w:fldCharType="separate"/>
            </w:r>
            <w:r w:rsidR="00972CC9">
              <w:rPr>
                <w:noProof/>
                <w:webHidden/>
              </w:rPr>
              <w:t>1</w:t>
            </w:r>
            <w:r w:rsidR="00972CC9">
              <w:rPr>
                <w:noProof/>
                <w:webHidden/>
              </w:rPr>
              <w:fldChar w:fldCharType="end"/>
            </w:r>
          </w:hyperlink>
        </w:p>
        <w:p w14:paraId="4850FD06" w14:textId="421B92F1" w:rsidR="00972CC9" w:rsidRDefault="00972CC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418958" w:history="1">
            <w:r w:rsidRPr="00EE3DB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E3DB2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_Toc97418958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A917" w14:textId="6A00DF0A" w:rsidR="00972CC9" w:rsidRDefault="00972CC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418959" w:history="1">
            <w:r w:rsidRPr="00EE3DB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E3DB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_Toc97418959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D65C" w14:textId="130D7085" w:rsidR="00972CC9" w:rsidRDefault="00972CC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anchor="_Toc97418960" w:history="1">
            <w:r w:rsidRPr="00EE3DB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EE3DB2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_Toc97418960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59D1" w14:textId="3BA25CB1" w:rsidR="00F54C8A" w:rsidRPr="00972CC9" w:rsidRDefault="00F54C8A" w:rsidP="00972CC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 w:rsidRPr="00972CC9">
            <w:fldChar w:fldCharType="end"/>
          </w:r>
        </w:p>
      </w:sdtContent>
    </w:sdt>
    <w:p w14:paraId="57AFAE78" w14:textId="77777777" w:rsidR="007A68DD" w:rsidRDefault="007A68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C52211" w14:textId="77777777" w:rsidR="00F205B8" w:rsidRPr="00F205B8" w:rsidRDefault="00FC1022" w:rsidP="00F205B8">
      <w:pPr>
        <w:pStyle w:val="Kop1"/>
      </w:pPr>
      <w:bookmarkStart w:id="1" w:name="_Toc97418958"/>
      <w:r>
        <w:lastRenderedPageBreak/>
        <w:t>ERD</w:t>
      </w:r>
      <w:bookmarkEnd w:id="1"/>
    </w:p>
    <w:p w14:paraId="57F4AB9F" w14:textId="77777777" w:rsidR="00583C4E" w:rsidRDefault="00583C4E" w:rsidP="00583C4E"/>
    <w:p w14:paraId="5ADB1499" w14:textId="2AC2A542" w:rsidR="00F54C8A" w:rsidRPr="00583C4E" w:rsidRDefault="0081409C" w:rsidP="0081409C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1409C">
        <w:rPr>
          <w:noProof/>
        </w:rPr>
        <w:drawing>
          <wp:inline distT="0" distB="0" distL="0" distR="0" wp14:anchorId="084AAF6B" wp14:editId="34385890">
            <wp:extent cx="4467849" cy="4458322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4E">
        <w:br w:type="page"/>
      </w:r>
    </w:p>
    <w:p w14:paraId="44DD6502" w14:textId="77777777" w:rsidR="00A257DF" w:rsidRDefault="00DC3041" w:rsidP="00DC3041">
      <w:pPr>
        <w:pStyle w:val="Kop1"/>
      </w:pPr>
      <w:bookmarkStart w:id="2" w:name="_Toc97418959"/>
      <w:r w:rsidRPr="00DC3041">
        <w:lastRenderedPageBreak/>
        <w:t>Data Dictionary</w:t>
      </w:r>
      <w:bookmarkEnd w:id="2"/>
    </w:p>
    <w:p w14:paraId="536441F0" w14:textId="77777777" w:rsidR="00BE5123" w:rsidRDefault="00BE5123"/>
    <w:p w14:paraId="79AF9AFD" w14:textId="77777777" w:rsidR="00BE5123" w:rsidRDefault="00BE5123"/>
    <w:p w14:paraId="354FAC27" w14:textId="77777777" w:rsidR="00BE5123" w:rsidRDefault="00BE5123">
      <w:r w:rsidRPr="00BE5123">
        <w:rPr>
          <w:noProof/>
        </w:rPr>
        <w:drawing>
          <wp:inline distT="0" distB="0" distL="0" distR="0" wp14:anchorId="35AE7DD5" wp14:editId="25827C3F">
            <wp:extent cx="5731510" cy="1666875"/>
            <wp:effectExtent l="0" t="0" r="254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123">
        <w:rPr>
          <w:noProof/>
        </w:rPr>
        <w:drawing>
          <wp:inline distT="0" distB="0" distL="0" distR="0" wp14:anchorId="48C6567E" wp14:editId="5E122250">
            <wp:extent cx="5731510" cy="180975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123">
        <w:rPr>
          <w:noProof/>
        </w:rPr>
        <w:drawing>
          <wp:inline distT="0" distB="0" distL="0" distR="0" wp14:anchorId="4B503A94" wp14:editId="0A99049B">
            <wp:extent cx="5731510" cy="1857375"/>
            <wp:effectExtent l="0" t="0" r="254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123">
        <w:rPr>
          <w:noProof/>
        </w:rPr>
        <w:drawing>
          <wp:inline distT="0" distB="0" distL="0" distR="0" wp14:anchorId="7988E690" wp14:editId="7ADAAAFA">
            <wp:extent cx="5731510" cy="2000250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36BF" w14:textId="4A84CA00" w:rsidR="00BE5123" w:rsidRPr="00BE5123" w:rsidRDefault="00BE5123">
      <w:r w:rsidRPr="00BE5123">
        <w:rPr>
          <w:noProof/>
        </w:rPr>
        <w:lastRenderedPageBreak/>
        <w:drawing>
          <wp:inline distT="0" distB="0" distL="0" distR="0" wp14:anchorId="495AA270" wp14:editId="26AADD6E">
            <wp:extent cx="5731510" cy="2469515"/>
            <wp:effectExtent l="0" t="0" r="254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123">
        <w:rPr>
          <w:noProof/>
        </w:rPr>
        <w:drawing>
          <wp:inline distT="0" distB="0" distL="0" distR="0" wp14:anchorId="2DD4E421" wp14:editId="1CF558AE">
            <wp:extent cx="5731510" cy="314325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7DF">
        <w:br w:type="page"/>
      </w:r>
    </w:p>
    <w:p w14:paraId="40EA5EC2" w14:textId="77777777" w:rsidR="00A257DF" w:rsidRDefault="00DC3041" w:rsidP="00222411">
      <w:pPr>
        <w:pStyle w:val="Kop1"/>
      </w:pPr>
      <w:bookmarkStart w:id="3" w:name="_Toc97418960"/>
      <w:r>
        <w:lastRenderedPageBreak/>
        <w:t>Klassendiagram</w:t>
      </w:r>
      <w:bookmarkEnd w:id="3"/>
    </w:p>
    <w:p w14:paraId="1238DB46" w14:textId="6821431A" w:rsidR="0F415017" w:rsidRDefault="0F415017" w:rsidP="0F415017"/>
    <w:p w14:paraId="01EF2CC3" w14:textId="2ECF1055" w:rsidR="0F415017" w:rsidRDefault="000126B2" w:rsidP="0F415017">
      <w:r w:rsidRPr="000126B2">
        <w:rPr>
          <w:noProof/>
        </w:rPr>
        <w:drawing>
          <wp:inline distT="0" distB="0" distL="0" distR="0" wp14:anchorId="58B2654A" wp14:editId="5D55DA68">
            <wp:extent cx="5731510" cy="3475355"/>
            <wp:effectExtent l="0" t="0" r="254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FC95" w14:textId="2F9250F9" w:rsidR="00A257DF" w:rsidRDefault="00A2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A257DF" w:rsidSect="00A257DF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377AB" w14:textId="77777777" w:rsidR="004D72CB" w:rsidRDefault="004D72CB" w:rsidP="00A257DF">
      <w:pPr>
        <w:spacing w:after="0" w:line="240" w:lineRule="auto"/>
      </w:pPr>
      <w:r>
        <w:separator/>
      </w:r>
    </w:p>
  </w:endnote>
  <w:endnote w:type="continuationSeparator" w:id="0">
    <w:p w14:paraId="5C289ACC" w14:textId="77777777" w:rsidR="004D72CB" w:rsidRDefault="004D72CB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4C318" w14:textId="141A4EA0" w:rsidR="00FC1022" w:rsidRDefault="00FC1022" w:rsidP="00222411">
    <w:pPr>
      <w:pStyle w:val="Voettekst"/>
    </w:pPr>
    <w:r>
      <w:t xml:space="preserve">Klant: </w:t>
    </w:r>
    <w:r w:rsidR="002132BE">
      <w:t>[</w:t>
    </w:r>
    <w:r w:rsidR="00E46E37">
      <w:t>J. Klein</w:t>
    </w:r>
    <w:r w:rsidR="002132BE">
      <w:t>]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73D43B6" w14:textId="77777777" w:rsidR="00FC1022" w:rsidRDefault="00FC102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49ECB" w14:textId="77777777" w:rsidR="004D72CB" w:rsidRDefault="004D72CB" w:rsidP="00A257DF">
      <w:pPr>
        <w:spacing w:after="0" w:line="240" w:lineRule="auto"/>
      </w:pPr>
      <w:r>
        <w:separator/>
      </w:r>
    </w:p>
  </w:footnote>
  <w:footnote w:type="continuationSeparator" w:id="0">
    <w:p w14:paraId="1D4F9CD4" w14:textId="77777777" w:rsidR="004D72CB" w:rsidRDefault="004D72CB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CD08" w14:textId="6CC30684" w:rsidR="00FC1022" w:rsidRPr="002132BE" w:rsidRDefault="002132BE" w:rsidP="002132BE">
    <w:pPr>
      <w:pStyle w:val="Koptekst"/>
    </w:pPr>
    <w:r>
      <w:t>Technisch Ontwerp</w:t>
    </w:r>
    <w:r>
      <w:tab/>
      <w:t xml:space="preserve">Team </w:t>
    </w:r>
    <w:r w:rsidR="00E46E37">
      <w:t>BKO | Berke Kaan Öztürk</w:t>
    </w:r>
    <w:r>
      <w:tab/>
      <w:t xml:space="preserve">Project </w:t>
    </w:r>
    <w:r w:rsidR="00E46E37">
      <w:t>HealthOne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1850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5"/>
    <w:rsid w:val="000126B2"/>
    <w:rsid w:val="000502ED"/>
    <w:rsid w:val="00056AB7"/>
    <w:rsid w:val="00077B6C"/>
    <w:rsid w:val="00093E50"/>
    <w:rsid w:val="000B4D5C"/>
    <w:rsid w:val="000D617F"/>
    <w:rsid w:val="00126F70"/>
    <w:rsid w:val="0014223B"/>
    <w:rsid w:val="00163BA5"/>
    <w:rsid w:val="00176B05"/>
    <w:rsid w:val="002132BE"/>
    <w:rsid w:val="00216180"/>
    <w:rsid w:val="00222411"/>
    <w:rsid w:val="00267FD4"/>
    <w:rsid w:val="00313209"/>
    <w:rsid w:val="003703C3"/>
    <w:rsid w:val="004C2F6C"/>
    <w:rsid w:val="004D72CB"/>
    <w:rsid w:val="004E34C0"/>
    <w:rsid w:val="005507D3"/>
    <w:rsid w:val="0056778B"/>
    <w:rsid w:val="00570667"/>
    <w:rsid w:val="00583C4E"/>
    <w:rsid w:val="005B68C9"/>
    <w:rsid w:val="005E1434"/>
    <w:rsid w:val="00622C75"/>
    <w:rsid w:val="00644140"/>
    <w:rsid w:val="006A3780"/>
    <w:rsid w:val="006F503C"/>
    <w:rsid w:val="007A68DD"/>
    <w:rsid w:val="007B0FB9"/>
    <w:rsid w:val="00802758"/>
    <w:rsid w:val="00802D6C"/>
    <w:rsid w:val="0081409C"/>
    <w:rsid w:val="00915AE6"/>
    <w:rsid w:val="009427AF"/>
    <w:rsid w:val="00972CC9"/>
    <w:rsid w:val="009A329B"/>
    <w:rsid w:val="00A257DF"/>
    <w:rsid w:val="00A5398A"/>
    <w:rsid w:val="00A634AF"/>
    <w:rsid w:val="00AD41A2"/>
    <w:rsid w:val="00AD78C6"/>
    <w:rsid w:val="00AF08B5"/>
    <w:rsid w:val="00B21287"/>
    <w:rsid w:val="00BA773C"/>
    <w:rsid w:val="00BE5123"/>
    <w:rsid w:val="00C40C90"/>
    <w:rsid w:val="00C83E6F"/>
    <w:rsid w:val="00CC5906"/>
    <w:rsid w:val="00D6287A"/>
    <w:rsid w:val="00DC3041"/>
    <w:rsid w:val="00DC7E50"/>
    <w:rsid w:val="00E46E37"/>
    <w:rsid w:val="00E93627"/>
    <w:rsid w:val="00F205B8"/>
    <w:rsid w:val="00F54C8A"/>
    <w:rsid w:val="00F575E3"/>
    <w:rsid w:val="00F70932"/>
    <w:rsid w:val="00FB7EFD"/>
    <w:rsid w:val="00FC1022"/>
    <w:rsid w:val="0F41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A1B371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257DF"/>
  </w:style>
  <w:style w:type="character" w:customStyle="1" w:styleId="Kop1Char">
    <w:name w:val="Kop 1 Char"/>
    <w:basedOn w:val="Standaardalinea-lettertype"/>
    <w:link w:val="Kop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Technisch%20Ontwerp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D4E1C67A4E64E8A5EE45D21D6EE10" ma:contentTypeVersion="12" ma:contentTypeDescription="Een nieuw document maken." ma:contentTypeScope="" ma:versionID="d8224b2b391ace9cb922a21e64463823">
  <xsd:schema xmlns:xsd="http://www.w3.org/2001/XMLSchema" xmlns:xs="http://www.w3.org/2001/XMLSchema" xmlns:p="http://schemas.microsoft.com/office/2006/metadata/properties" xmlns:ns2="a95f19fb-cad5-4f59-9d9d-bfe7d2b05f17" xmlns:ns3="73dbb10f-d65e-4026-aa5c-544c0db9c1ca" targetNamespace="http://schemas.microsoft.com/office/2006/metadata/properties" ma:root="true" ma:fieldsID="e65e2385fdfc0a4f1e0c0787a8c48149" ns2:_="" ns3:_="">
    <xsd:import namespace="a95f19fb-cad5-4f59-9d9d-bfe7d2b05f17"/>
    <xsd:import namespace="73dbb10f-d65e-4026-aa5c-544c0db9c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f19fb-cad5-4f59-9d9d-bfe7d2b05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bb10f-d65e-4026-aa5c-544c0db9c1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4A5016-077D-4D89-B39F-472C602D91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6CA504-79B2-4506-B97C-FB64946A7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f19fb-cad5-4f59-9d9d-bfe7d2b05f17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Technisch Ontwerp - Template.dotx</Template>
  <TotalTime>63</TotalTime>
  <Pages>6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Behoefteanalyse</vt:lpstr>
    </vt:vector>
  </TitlesOfParts>
  <Company>ROC Mondriaan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HEALThONE</dc:subject>
  <dc:creator>BK Ozturk</dc:creator>
  <cp:keywords/>
  <dc:description/>
  <cp:lastModifiedBy>Sanane Banane</cp:lastModifiedBy>
  <cp:revision>6</cp:revision>
  <cp:lastPrinted>2019-10-02T10:33:00Z</cp:lastPrinted>
  <dcterms:created xsi:type="dcterms:W3CDTF">2022-03-05T22:26:00Z</dcterms:created>
  <dcterms:modified xsi:type="dcterms:W3CDTF">2022-03-05T23:29:00Z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0x010100B3FD4E1C67A4E64E8A5EE45D21D6EE10</vt:lpwstr>
  </property>
</Properties>
</file>